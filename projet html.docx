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E15E6C" w:rsidRPr="00A3764B" w:rsidRDefault="00D633CA">
          <w:pPr>
            <w:pStyle w:val="Sansinterligne"/>
            <w:rPr>
              <w:sz w:val="24"/>
            </w:rPr>
          </w:pPr>
          <w:r w:rsidRPr="00A3764B">
            <w:rPr>
              <w:noProof/>
            </w:rPr>
            <w:drawing>
              <wp:anchor distT="0" distB="0" distL="114300" distR="114300" simplePos="0" relativeHeight="251659264" behindDoc="1" locked="0" layoutInCell="1" allowOverlap="0">
                <wp:simplePos x="0" y="0"/>
                <wp:positionH relativeFrom="margin">
                  <wp:posOffset>945515</wp:posOffset>
                </wp:positionH>
                <wp:positionV relativeFrom="margin">
                  <wp:posOffset>71282</wp:posOffset>
                </wp:positionV>
                <wp:extent cx="3657600" cy="5486400"/>
                <wp:effectExtent l="266700" t="285750" r="266700" b="285750"/>
                <wp:wrapSquare wrapText="bothSides"/>
                <wp:docPr id="22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 preferRelativeResize="0"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657600" cy="54864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254000" cap="rnd">
                          <a:solidFill>
                            <a:srgbClr val="FFFFFF"/>
                          </a:solidFill>
                        </a:ln>
                        <a:effectLst>
                          <a:outerShdw blurRad="152400" algn="tl" rotWithShape="0">
                            <a:srgbClr val="000000">
                              <a:alpha val="2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6350" h="635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A3764B" w:rsidRPr="00A3764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Zone de texte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15E6C" w:rsidRPr="00A3764B" w:rsidRDefault="007C0E2D" w:rsidP="0026410A">
                                <w:pPr>
                                  <w:pStyle w:val="Coordonnes"/>
                                  <w:jc w:val="left"/>
                                </w:pPr>
                                <w:sdt>
                                  <w:sdtPr>
                                    <w:alias w:val="Nom"/>
                                    <w:tag w:val=""/>
                                    <w:id w:val="-304397026"/>
                                    <w:placeholder>
                                      <w:docPart w:val="B8926A013CCA47B1A6C4BE87B6B59186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207AD">
                                      <w:t>Fatouma AR</w:t>
                                    </w:r>
                                  </w:sdtContent>
                                </w:sdt>
                                <w:r w:rsidR="0026410A">
                                  <w:t>Fatouma zara Abdoul Razak Elhadj Daouda Niang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20" o:spid="_x0000_s1026" type="#_x0000_t202" style="position:absolute;margin-left:0;margin-top:0;width:310.5pt;height:20.9pt;z-index:251660288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" o:allowoverlap="f" filled="f" stroked="f" strokeweight=".5pt">
                    <v:textbox style="mso-fit-shape-to-text:t" inset="0,,0">
                      <w:txbxContent>
                        <w:p w:rsidR="00E15E6C" w:rsidRPr="00A3764B" w:rsidRDefault="007C0E2D" w:rsidP="0026410A">
                          <w:pPr>
                            <w:pStyle w:val="Coordonnes"/>
                            <w:jc w:val="left"/>
                          </w:pPr>
                          <w:sdt>
                            <w:sdtPr>
                              <w:alias w:val="Nom"/>
                              <w:tag w:val=""/>
                              <w:id w:val="-304397026"/>
                              <w:placeholder>
                                <w:docPart w:val="B8926A013CCA47B1A6C4BE87B6B59186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4207AD">
                                <w:t>Fatouma AR</w:t>
                              </w:r>
                            </w:sdtContent>
                          </w:sdt>
                          <w:r w:rsidR="0026410A">
                            <w:t>Fatouma zara Abdoul Razak Elhadj Daouda Niang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A3764B" w:rsidRPr="00A3764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75000</wp14:pctPosVOffset>
                        </wp:positionV>
                      </mc:Choice>
                      <mc:Fallback>
                        <wp:positionV relativeFrom="page">
                          <wp:posOffset>7149465</wp:posOffset>
                        </wp:positionV>
                      </mc:Fallback>
                    </mc:AlternateContent>
                    <wp:extent cx="3943350" cy="1325880"/>
                    <wp:effectExtent l="0" t="0" r="7620" b="5080"/>
                    <wp:wrapSquare wrapText="bothSides"/>
                    <wp:docPr id="21" name="Zone de texte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itre"/>
                                  <w:tag w:val=""/>
                                  <w:id w:val="-97059377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15E6C" w:rsidRPr="00A3764B" w:rsidRDefault="0026410A">
                                    <w:pPr>
                                      <w:pStyle w:val="Titre"/>
                                    </w:pPr>
                                    <w:r>
                                      <w:t>PROJET HTML</w:t>
                                    </w:r>
                                  </w:p>
                                </w:sdtContent>
                              </w:sdt>
                              <w:p w:rsidR="00E15E6C" w:rsidRPr="00A3764B" w:rsidRDefault="007C0E2D">
                                <w:pPr>
                                  <w:pStyle w:val="Sous-titre"/>
                                </w:pPr>
                                <w:sdt>
                                  <w:sdtPr>
                                    <w:alias w:val="Sous-titre"/>
                                    <w:tag w:val=""/>
                                    <w:id w:val="23583468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6410A">
                                      <w:t>LIPMEN 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21" o:spid="_x0000_s1027" type="#_x0000_t202" style="position:absolute;margin-left:0;margin-top:0;width:310.5pt;height:104.4pt;z-index:251661312;visibility:visible;mso-wrap-style:square;mso-width-percent:950;mso-height-percent:0;mso-top-percent:750;mso-wrap-distance-left:9pt;mso-wrap-distance-top:0;mso-wrap-distance-right:9pt;mso-wrap-distance-bottom:0;mso-position-horizontal:center;mso-position-horizontal-relative:margin;mso-position-vertical-relative:margin;mso-width-percent:950;mso-height-percent:0;mso-top-percent:7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alias w:val="Titre"/>
                            <w:tag w:val=""/>
                            <w:id w:val="-97059377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E15E6C" w:rsidRPr="00A3764B" w:rsidRDefault="0026410A">
                              <w:pPr>
                                <w:pStyle w:val="Titre"/>
                              </w:pPr>
                              <w:r>
                                <w:t>PROJET HTML</w:t>
                              </w:r>
                            </w:p>
                          </w:sdtContent>
                        </w:sdt>
                        <w:p w:rsidR="00E15E6C" w:rsidRPr="00A3764B" w:rsidRDefault="007C0E2D">
                          <w:pPr>
                            <w:pStyle w:val="Sous-titre"/>
                          </w:pPr>
                          <w:sdt>
                            <w:sdtPr>
                              <w:alias w:val="Sous-titre"/>
                              <w:tag w:val=""/>
                              <w:id w:val="23583468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26410A">
                                <w:t>LIPMEN 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lastRenderedPageBreak/>
            <w:t>Pour notre site vitrine, nous avons choisi comme thème KAYANAH qui est une marque de vêtements</w:t>
          </w:r>
          <w:r>
            <w:rPr>
              <w:sz w:val="28"/>
            </w:rPr>
            <w:t xml:space="preserve"> africains . Nous avons eu a ajouter de nouvelles balises, éléments et attributs :</w:t>
          </w:r>
        </w:p>
        <w:p w:rsidR="0026410A" w:rsidRDefault="0026410A" w:rsidP="0026410A">
          <w:pPr>
            <w:rPr>
              <w:sz w:val="28"/>
            </w:rPr>
          </w:pPr>
          <w:r>
            <w:rPr>
              <w:sz w:val="28"/>
            </w:rPr>
            <w:t>&lt;marquee&gt; pour faire défiler une phrase</w:t>
          </w:r>
        </w:p>
        <w:p w:rsidR="0026410A" w:rsidRDefault="0026410A" w:rsidP="0026410A">
          <w:pPr>
            <w:rPr>
              <w:sz w:val="28"/>
            </w:rPr>
          </w:pPr>
          <w:r>
            <w:rPr>
              <w:sz w:val="28"/>
            </w:rPr>
            <w:t>&lt;button&gt; pour mettre un bouton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&lt;div class=’’main content’’&gt;:le contenu d un élément main élément doit être unique au document.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&lt;div class=’’footer bottom’’&gt;:créer un pied de page fixe.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&lt;div class=‘’left bottom’’&gt;:code css pour les alignements.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&lt;div class=’’content’’&gt;:quand  on veut centrer un paragraphe verticalement.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&lt;div class=’’border’’&gt;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&lt;li&gt;&lt;i ’’class’’=…:par défaut ,cela inclut les éléments &lt;li&gt;.Cette propriété peut être héritée par les éléments et Si on veut donc gérer une liste de façon uniforme ,on pourra appliquer la propriété à l élément parent qui correspond en général à &lt;ol&gt; ou à &lt;ul&gt;.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&lt;h2Slogan&lt;/h2&gt;:utilisé pour baliser un slogan.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&lt;div class=’’center box’’&gt;:pour centrer un objet.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Nav :élément de section de navigation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Nav img:pour ajouter un menu de navigation sur une image css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Nav ul:contruire une barre de navigation à partir d une liste HTML standard.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Footer bottom:pour créer un pied de page?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Content a:Au sein d un shadow DOM comme point d insertion.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Content a:hover :feuille de style en cascade.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&lt;div class=’’paragraphe’’&gt;:style de paragraphe avec des classes specifiques</w:t>
          </w:r>
        </w:p>
        <w:p w:rsidR="0026410A" w:rsidRPr="0026410A" w:rsidRDefault="0026410A" w:rsidP="0026410A">
          <w:pPr>
            <w:rPr>
              <w:sz w:val="28"/>
            </w:rPr>
          </w:pPr>
          <w:r w:rsidRPr="0026410A">
            <w:rPr>
              <w:sz w:val="28"/>
            </w:rPr>
            <w:t>&lt;P style =‘’color’’=black;’’&gt;:utilisé pour appliquer un style unique à un seul HtML</w:t>
          </w:r>
        </w:p>
        <w:p w:rsidR="0026410A" w:rsidRDefault="0026410A" w:rsidP="0026410A">
          <w:pPr>
            <w:rPr>
              <w:sz w:val="28"/>
            </w:rPr>
          </w:pPr>
        </w:p>
        <w:p w:rsidR="0057445D" w:rsidRDefault="0026410A" w:rsidP="0026410A">
          <w:pPr>
            <w:rPr>
              <w:sz w:val="28"/>
            </w:rPr>
          </w:pPr>
          <w:r>
            <w:rPr>
              <w:sz w:val="28"/>
            </w:rPr>
            <w:t>Ci-dessous les images du site</w:t>
          </w:r>
          <w:r w:rsidR="0057445D">
            <w:rPr>
              <w:sz w:val="28"/>
            </w:rPr>
            <w:t> :</w:t>
          </w: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2940685"/>
                <wp:effectExtent l="0" t="0" r="0" b="0"/>
                <wp:docPr id="8" name="Imag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C42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40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7445D" w:rsidRDefault="0057445D" w:rsidP="0026410A">
          <w:pPr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3013075"/>
                <wp:effectExtent l="0" t="0" r="0" b="0"/>
                <wp:docPr id="7" name="Imag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C41.png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301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2947670"/>
                <wp:effectExtent l="0" t="0" r="0" b="5080"/>
                <wp:docPr id="6" name="Imag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C40.png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47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2928620"/>
                <wp:effectExtent l="0" t="0" r="0" b="5080"/>
                <wp:docPr id="5" name="Imag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C39.png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28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7445D" w:rsidRDefault="0057445D" w:rsidP="0026410A">
          <w:pPr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2971800"/>
                <wp:effectExtent l="0" t="0" r="0" b="0"/>
                <wp:docPr id="4" name="Imag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C38.png"/>
                        <pic:cNvPicPr/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7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noProof/>
              <w:sz w:val="28"/>
            </w:rPr>
          </w:pPr>
        </w:p>
        <w:p w:rsidR="0026410A" w:rsidRDefault="0057445D" w:rsidP="0026410A">
          <w:pPr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3030220"/>
                <wp:effectExtent l="0" t="0" r="0" b="0"/>
                <wp:docPr id="3" name="Imag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C37.png"/>
                        <pic:cNvPicPr/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3030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3115945"/>
                <wp:effectExtent l="0" t="0" r="0" b="8255"/>
                <wp:docPr id="9" name="Imag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C36.png"/>
                        <pic:cNvPicPr/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3115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2979420"/>
                <wp:effectExtent l="0" t="0" r="0" b="0"/>
                <wp:docPr id="12" name="Imag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c33.png"/>
                        <pic:cNvPicPr/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79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2973070"/>
                <wp:effectExtent l="0" t="0" r="0" b="0"/>
                <wp:docPr id="11" name="Imag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C34.png"/>
                        <pic:cNvPicPr/>
                      </pic:nvPicPr>
                      <pic:blipFill>
                        <a:blip r:embed="rId1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73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7445D" w:rsidRDefault="0057445D" w:rsidP="0026410A">
          <w:pPr>
            <w:rPr>
              <w:sz w:val="28"/>
            </w:rPr>
          </w:pPr>
        </w:p>
        <w:p w:rsidR="0057445D" w:rsidRDefault="008F36C2" w:rsidP="0057445D">
          <w:pPr>
            <w:ind w:firstLine="720"/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2982595"/>
                <wp:effectExtent l="0" t="0" r="0" b="8255"/>
                <wp:docPr id="14" name="Imag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C35.png"/>
                        <pic:cNvPicPr/>
                      </pic:nvPicPr>
                      <pic:blipFill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82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57445D" w:rsidP="0026410A">
          <w:pPr>
            <w:rPr>
              <w:sz w:val="28"/>
            </w:rPr>
          </w:pPr>
        </w:p>
        <w:p w:rsidR="0057445D" w:rsidRDefault="008F36C2" w:rsidP="0026410A">
          <w:pPr>
            <w:rPr>
              <w:sz w:val="28"/>
            </w:rPr>
          </w:pPr>
          <w:r>
            <w:rPr>
              <w:sz w:val="28"/>
            </w:rPr>
            <w:t>Ci-dessous les captures des codes :</w:t>
          </w:r>
        </w:p>
        <w:p w:rsidR="0057445D" w:rsidRDefault="0057445D" w:rsidP="0026410A">
          <w:pPr>
            <w:rPr>
              <w:sz w:val="28"/>
            </w:rPr>
          </w:pPr>
        </w:p>
        <w:p w:rsidR="0057445D" w:rsidRDefault="008F36C2" w:rsidP="0026410A">
          <w:pPr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2862580"/>
                <wp:effectExtent l="0" t="0" r="0" b="0"/>
                <wp:docPr id="15" name="Imag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C1.png"/>
                        <pic:cNvPicPr/>
                      </pic:nvPicPr>
                      <pic:blipFill>
                        <a:blip r:embed="rId2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62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7445D" w:rsidRDefault="0057445D" w:rsidP="0026410A">
          <w:pPr>
            <w:rPr>
              <w:sz w:val="28"/>
            </w:rPr>
          </w:pPr>
        </w:p>
        <w:p w:rsidR="0057445D" w:rsidRPr="0026410A" w:rsidRDefault="008F36C2" w:rsidP="0026410A">
          <w:pPr>
            <w:rPr>
              <w:sz w:val="28"/>
            </w:rPr>
          </w:pPr>
          <w:r>
            <w:rPr>
              <w:noProof/>
              <w:sz w:val="28"/>
            </w:rPr>
            <w:drawing>
              <wp:inline distT="0" distB="0" distL="0" distR="0">
                <wp:extent cx="5548630" cy="2843530"/>
                <wp:effectExtent l="0" t="0" r="0" b="0"/>
                <wp:docPr id="16" name="Imag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C2.png"/>
                        <pic:cNvPicPr/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43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8F36C2" w:rsidP="0026410A">
          <w:r>
            <w:rPr>
              <w:noProof/>
            </w:rPr>
            <w:drawing>
              <wp:inline distT="0" distB="0" distL="0" distR="0">
                <wp:extent cx="5548630" cy="2890520"/>
                <wp:effectExtent l="0" t="0" r="0" b="5080"/>
                <wp:docPr id="17" name="Imag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C3.png"/>
                        <pic:cNvPicPr/>
                      </pic:nvPicPr>
                      <pic:blipFill>
                        <a:blip r:embed="rId2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90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8F36C2" w:rsidP="0026410A">
          <w:r>
            <w:rPr>
              <w:noProof/>
            </w:rPr>
            <w:drawing>
              <wp:inline distT="0" distB="0" distL="0" distR="0">
                <wp:extent cx="5548630" cy="2886710"/>
                <wp:effectExtent l="0" t="0" r="0" b="8890"/>
                <wp:docPr id="18" name="Imag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C4.png"/>
                        <pic:cNvPicPr/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86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8F36C2" w:rsidP="0026410A">
          <w:r>
            <w:rPr>
              <w:noProof/>
            </w:rPr>
            <w:drawing>
              <wp:inline distT="0" distB="0" distL="0" distR="0">
                <wp:extent cx="5548630" cy="2814955"/>
                <wp:effectExtent l="0" t="0" r="0" b="4445"/>
                <wp:docPr id="19" name="Imag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C5.png"/>
                        <pic:cNvPicPr/>
                      </pic:nvPicPr>
                      <pic:blipFill>
                        <a:blip r:embed="rId2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14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814955"/>
                <wp:effectExtent l="0" t="0" r="0" b="4445"/>
                <wp:docPr id="23" name="Imag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C5.png"/>
                        <pic:cNvPicPr/>
                      </pic:nvPicPr>
                      <pic:blipFill>
                        <a:blip r:embed="rId2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14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853690"/>
                <wp:effectExtent l="0" t="0" r="0" b="3810"/>
                <wp:docPr id="24" name="Imag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C6.png"/>
                        <pic:cNvPicPr/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53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877185"/>
                <wp:effectExtent l="0" t="0" r="0" b="0"/>
                <wp:docPr id="25" name="Imag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C7.png"/>
                        <pic:cNvPicPr/>
                      </pic:nvPicPr>
                      <pic:blipFill>
                        <a:blip r:embed="rId2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77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983230"/>
                <wp:effectExtent l="0" t="0" r="0" b="7620"/>
                <wp:docPr id="26" name="Imag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C8.png"/>
                        <pic:cNvPicPr/>
                      </pic:nvPicPr>
                      <pic:blipFill>
                        <a:blip r:embed="rId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83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26410A" w:rsidP="0026410A"/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983230"/>
                <wp:effectExtent l="0" t="0" r="0" b="7620"/>
                <wp:docPr id="27" name="Imag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C8.png"/>
                        <pic:cNvPicPr/>
                      </pic:nvPicPr>
                      <pic:blipFill>
                        <a:blip r:embed="rId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83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835910"/>
                <wp:effectExtent l="0" t="0" r="0" b="2540"/>
                <wp:docPr id="28" name="Imag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C9.png"/>
                        <pic:cNvPicPr/>
                      </pic:nvPicPr>
                      <pic:blipFill>
                        <a:blip r:embed="rId2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35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928620"/>
                <wp:effectExtent l="0" t="0" r="0" b="5080"/>
                <wp:docPr id="29" name="Imag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C10.png"/>
                        <pic:cNvPicPr/>
                      </pic:nvPicPr>
                      <pic:blipFill>
                        <a:blip r:embed="rId3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28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868295"/>
                <wp:effectExtent l="0" t="0" r="0" b="8255"/>
                <wp:docPr id="30" name="Imag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C11.png"/>
                        <pic:cNvPicPr/>
                      </pic:nvPicPr>
                      <pic:blipFill>
                        <a:blip r:embed="rId3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682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880995"/>
                <wp:effectExtent l="0" t="0" r="0" b="0"/>
                <wp:docPr id="31" name="Imag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C12.png"/>
                        <pic:cNvPicPr/>
                      </pic:nvPicPr>
                      <pic:blipFill>
                        <a:blip r:embed="rId3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80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977515"/>
                <wp:effectExtent l="0" t="0" r="0" b="0"/>
                <wp:docPr id="34" name="Image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C14.png"/>
                        <pic:cNvPicPr/>
                      </pic:nvPicPr>
                      <pic:blipFill>
                        <a:blip r:embed="rId3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77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875915"/>
                <wp:effectExtent l="0" t="0" r="0" b="635"/>
                <wp:docPr id="35" name="Image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C15.png"/>
                        <pic:cNvPicPr/>
                      </pic:nvPicPr>
                      <pic:blipFill>
                        <a:blip r:embed="rId3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75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902585"/>
                <wp:effectExtent l="0" t="0" r="0" b="0"/>
                <wp:docPr id="37" name="Image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C16.png"/>
                        <pic:cNvPicPr/>
                      </pic:nvPicPr>
                      <pic:blipFill>
                        <a:blip r:embed="rId3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02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560955"/>
                <wp:effectExtent l="0" t="0" r="0" b="0"/>
                <wp:docPr id="38" name="Image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C17.png"/>
                        <pic:cNvPicPr/>
                      </pic:nvPicPr>
                      <pic:blipFill>
                        <a:blip r:embed="rId3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560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884170"/>
                <wp:effectExtent l="0" t="0" r="0" b="0"/>
                <wp:docPr id="39" name="Image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C18.png"/>
                        <pic:cNvPicPr/>
                      </pic:nvPicPr>
                      <pic:blipFill>
                        <a:blip r:embed="rId3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84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867660"/>
                <wp:effectExtent l="0" t="0" r="0" b="8890"/>
                <wp:docPr id="40" name="Imag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C20.png"/>
                        <pic:cNvPicPr/>
                      </pic:nvPicPr>
                      <pic:blipFill>
                        <a:blip r:embed="rId3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67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902585"/>
                <wp:effectExtent l="0" t="0" r="0" b="0"/>
                <wp:docPr id="41" name="Image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C21.png"/>
                        <pic:cNvPicPr/>
                      </pic:nvPicPr>
                      <pic:blipFill>
                        <a:blip r:embed="rId3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02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3054985"/>
                <wp:effectExtent l="0" t="0" r="0" b="0"/>
                <wp:docPr id="44" name="Image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C24.png"/>
                        <pic:cNvPicPr/>
                      </pic:nvPicPr>
                      <pic:blipFill>
                        <a:blip r:embed="rId4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3054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957195"/>
                <wp:effectExtent l="0" t="0" r="0" b="0"/>
                <wp:docPr id="45" name="Imag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C25.png"/>
                        <pic:cNvPicPr/>
                      </pic:nvPicPr>
                      <pic:blipFill>
                        <a:blip r:embed="rId4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57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997835"/>
                <wp:effectExtent l="0" t="0" r="0" b="0"/>
                <wp:docPr id="50" name="Image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C30.png"/>
                        <pic:cNvPicPr/>
                      </pic:nvPicPr>
                      <pic:blipFill>
                        <a:blip r:embed="rId4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97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920365"/>
                <wp:effectExtent l="0" t="0" r="0" b="0"/>
                <wp:docPr id="49" name="Image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C29.png"/>
                        <pic:cNvPicPr/>
                      </pic:nvPicPr>
                      <pic:blipFill>
                        <a:blip r:embed="rId4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920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0C5563" w:rsidP="0026410A">
          <w:r>
            <w:rPr>
              <w:noProof/>
            </w:rPr>
            <w:drawing>
              <wp:inline distT="0" distB="0" distL="0" distR="0">
                <wp:extent cx="5548630" cy="2867660"/>
                <wp:effectExtent l="0" t="0" r="0" b="8890"/>
                <wp:docPr id="48" name="Image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C28.png"/>
                        <pic:cNvPicPr/>
                      </pic:nvPicPr>
                      <pic:blipFill>
                        <a:blip r:embed="rId4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8630" cy="2867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6410A" w:rsidRDefault="0026410A" w:rsidP="0026410A"/>
        <w:p w:rsidR="00E15E6C" w:rsidRDefault="007C0E2D" w:rsidP="0026410A"/>
      </w:sdtContent>
    </w:sdt>
    <w:p w:rsidR="000C5563" w:rsidRDefault="000C5563" w:rsidP="0026410A"/>
    <w:p w:rsidR="000C5563" w:rsidRDefault="000C5563" w:rsidP="0026410A"/>
    <w:p w:rsidR="000C5563" w:rsidRDefault="000C5563" w:rsidP="0026410A"/>
    <w:p w:rsidR="000C5563" w:rsidRDefault="000C5563" w:rsidP="0026410A"/>
    <w:p w:rsidR="000C5563" w:rsidRDefault="000C5563" w:rsidP="0026410A"/>
    <w:p w:rsidR="000C5563" w:rsidRDefault="000C5563" w:rsidP="0026410A"/>
    <w:p w:rsidR="000C5563" w:rsidRDefault="000C5563" w:rsidP="0026410A"/>
    <w:p w:rsidR="000C5563" w:rsidRDefault="000C5563" w:rsidP="0026410A">
      <w:r>
        <w:rPr>
          <w:noProof/>
        </w:rPr>
        <w:drawing>
          <wp:inline distT="0" distB="0" distL="0" distR="0">
            <wp:extent cx="5548630" cy="299783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3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63" w:rsidRPr="000C5563" w:rsidRDefault="000C5563" w:rsidP="000C5563"/>
    <w:p w:rsidR="000C5563" w:rsidRDefault="000C5563" w:rsidP="000C5563"/>
    <w:p w:rsidR="000C5563" w:rsidRDefault="000C5563" w:rsidP="000C5563">
      <w:r>
        <w:rPr>
          <w:noProof/>
        </w:rPr>
        <w:drawing>
          <wp:inline distT="0" distB="0" distL="0" distR="0">
            <wp:extent cx="5548630" cy="2932430"/>
            <wp:effectExtent l="0" t="0" r="0" b="127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3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63" w:rsidRPr="000C5563" w:rsidRDefault="000C5563" w:rsidP="000C5563"/>
    <w:p w:rsidR="000C5563" w:rsidRPr="000C5563" w:rsidRDefault="000C5563" w:rsidP="000C5563"/>
    <w:p w:rsidR="000C5563" w:rsidRPr="000C5563" w:rsidRDefault="000C5563" w:rsidP="000C5563"/>
    <w:p w:rsidR="000C5563" w:rsidRDefault="000C5563" w:rsidP="000C5563">
      <w:pPr>
        <w:tabs>
          <w:tab w:val="left" w:pos="6840"/>
        </w:tabs>
      </w:pPr>
      <w:r>
        <w:tab/>
      </w:r>
    </w:p>
    <w:p w:rsidR="000C5563" w:rsidRDefault="000C5563" w:rsidP="000C5563">
      <w:pPr>
        <w:tabs>
          <w:tab w:val="left" w:pos="6840"/>
        </w:tabs>
      </w:pPr>
    </w:p>
    <w:p w:rsidR="000C5563" w:rsidRDefault="000C5563" w:rsidP="000C5563">
      <w:pPr>
        <w:tabs>
          <w:tab w:val="left" w:pos="6840"/>
        </w:tabs>
      </w:pPr>
    </w:p>
    <w:p w:rsidR="000C5563" w:rsidRDefault="000C5563" w:rsidP="000C5563">
      <w:pPr>
        <w:tabs>
          <w:tab w:val="left" w:pos="6840"/>
        </w:tabs>
      </w:pPr>
      <w:r>
        <w:rPr>
          <w:noProof/>
        </w:rPr>
        <w:drawing>
          <wp:inline distT="0" distB="0" distL="0" distR="0">
            <wp:extent cx="5548630" cy="2963545"/>
            <wp:effectExtent l="0" t="0" r="0" b="825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3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63" w:rsidRPr="000C5563" w:rsidRDefault="000C5563" w:rsidP="000C5563"/>
    <w:p w:rsidR="000C5563" w:rsidRDefault="000C5563" w:rsidP="000C5563">
      <w:bookmarkStart w:id="0" w:name="_GoBack"/>
      <w:bookmarkEnd w:id="0"/>
    </w:p>
    <w:p w:rsidR="000C5563" w:rsidRPr="000C5563" w:rsidRDefault="000C5563" w:rsidP="000C5563"/>
    <w:sectPr w:rsidR="000C5563" w:rsidRPr="000C5563" w:rsidSect="00F760CF">
      <w:footerReference w:type="default" r:id="rId47"/>
      <w:pgSz w:w="12240" w:h="15840" w:code="1"/>
      <w:pgMar w:top="1836" w:right="1751" w:bottom="1440" w:left="1751" w:header="709" w:footer="70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0E2D" w:rsidRDefault="007C0E2D">
      <w:pPr>
        <w:spacing w:before="0" w:after="0"/>
      </w:pPr>
      <w:r>
        <w:separator/>
      </w:r>
    </w:p>
  </w:endnote>
  <w:endnote w:type="continuationSeparator" w:id="0">
    <w:p w:rsidR="007C0E2D" w:rsidRDefault="007C0E2D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Browallia New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15E6C" w:rsidRDefault="00A3764B">
    <w:pPr>
      <w:pStyle w:val="Pieddepage"/>
    </w:pPr>
    <w:r>
      <w:t xml:space="preserve">Page </w:t>
    </w:r>
    <w:r>
      <w:fldChar w:fldCharType="begin"/>
    </w:r>
    <w:r>
      <w:instrText>PAGE  \* Arabic  \* MERGEFORMAT</w:instrText>
    </w:r>
    <w:r>
      <w:fldChar w:fldCharType="separate"/>
    </w:r>
    <w:r w:rsidR="004207AD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0E2D" w:rsidRDefault="007C0E2D">
      <w:pPr>
        <w:spacing w:before="0" w:after="0"/>
      </w:pPr>
      <w:r>
        <w:separator/>
      </w:r>
    </w:p>
  </w:footnote>
  <w:footnote w:type="continuationSeparator" w:id="0">
    <w:p w:rsidR="007C0E2D" w:rsidRDefault="007C0E2D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epuce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hyphenationZone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10A"/>
    <w:rsid w:val="00026474"/>
    <w:rsid w:val="000C5563"/>
    <w:rsid w:val="000D3C0C"/>
    <w:rsid w:val="00176B25"/>
    <w:rsid w:val="00197F05"/>
    <w:rsid w:val="001A5FAA"/>
    <w:rsid w:val="002462A1"/>
    <w:rsid w:val="0026410A"/>
    <w:rsid w:val="003A3A45"/>
    <w:rsid w:val="00406EBD"/>
    <w:rsid w:val="004207AD"/>
    <w:rsid w:val="00544BDF"/>
    <w:rsid w:val="00560B70"/>
    <w:rsid w:val="00571A64"/>
    <w:rsid w:val="0057445D"/>
    <w:rsid w:val="005E4C3F"/>
    <w:rsid w:val="006F7BD9"/>
    <w:rsid w:val="007C0E2D"/>
    <w:rsid w:val="008F36C2"/>
    <w:rsid w:val="00964DCC"/>
    <w:rsid w:val="009B3A0D"/>
    <w:rsid w:val="009B6118"/>
    <w:rsid w:val="009F429A"/>
    <w:rsid w:val="00A3764B"/>
    <w:rsid w:val="00AF146E"/>
    <w:rsid w:val="00B07F32"/>
    <w:rsid w:val="00B23C16"/>
    <w:rsid w:val="00D633CA"/>
    <w:rsid w:val="00D735E4"/>
    <w:rsid w:val="00DC178A"/>
    <w:rsid w:val="00E15E6C"/>
    <w:rsid w:val="00E92B44"/>
    <w:rsid w:val="00F76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docId w15:val="{FBC4F0B0-B3AE-40DC-8622-CBA15CDF3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lang w:val="fr-FR" w:eastAsia="fr-FR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71A64"/>
    <w:pPr>
      <w:spacing w:after="120" w:line="240" w:lineRule="auto"/>
    </w:pPr>
  </w:style>
  <w:style w:type="paragraph" w:styleId="Titre1">
    <w:name w:val="heading 1"/>
    <w:basedOn w:val="Normal"/>
    <w:next w:val="Normal"/>
    <w:link w:val="Titre1Car"/>
    <w:uiPriority w:val="1"/>
    <w:qFormat/>
    <w:rsid w:val="00571A64"/>
    <w:pPr>
      <w:keepNext/>
      <w:keepLines/>
      <w:spacing w:before="36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Titre2">
    <w:name w:val="heading 2"/>
    <w:basedOn w:val="Normal"/>
    <w:next w:val="Normal"/>
    <w:link w:val="Titre2C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Titre3">
    <w:name w:val="heading 3"/>
    <w:basedOn w:val="Normal"/>
    <w:next w:val="Normal"/>
    <w:link w:val="Titre3C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Ombrageclair">
    <w:name w:val="Light Shading"/>
    <w:basedOn w:val="Tableau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ordonnes">
    <w:name w:val="Coordonnées"/>
    <w:basedOn w:val="Normal"/>
    <w:uiPriority w:val="99"/>
    <w:qFormat/>
    <w:pPr>
      <w:spacing w:before="0" w:after="0"/>
      <w:jc w:val="center"/>
    </w:pPr>
  </w:style>
  <w:style w:type="character" w:customStyle="1" w:styleId="Titre1Car">
    <w:name w:val="Titre 1 Car"/>
    <w:basedOn w:val="Policepardfaut"/>
    <w:link w:val="Titre1"/>
    <w:uiPriority w:val="1"/>
    <w:rsid w:val="00571A64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Titre2Car">
    <w:name w:val="Titre 2 Car"/>
    <w:basedOn w:val="Policepardfaut"/>
    <w:link w:val="Titre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Titre3Car">
    <w:name w:val="Titre 3 Car"/>
    <w:basedOn w:val="Policepardfaut"/>
    <w:link w:val="Titre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Titre4Car">
    <w:name w:val="Titre 4 Car"/>
    <w:basedOn w:val="Policepardfaut"/>
    <w:link w:val="Titre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Titre6Car">
    <w:name w:val="Titre 6 Car"/>
    <w:basedOn w:val="Policepardfaut"/>
    <w:link w:val="Titre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Lgende">
    <w:name w:val="caption"/>
    <w:basedOn w:val="Normal"/>
    <w:next w:val="Normal"/>
    <w:uiPriority w:val="10"/>
    <w:unhideWhenUsed/>
    <w:qFormat/>
    <w:pPr>
      <w:spacing w:before="200"/>
    </w:pPr>
    <w:rPr>
      <w:i/>
      <w:iCs/>
    </w:rPr>
  </w:style>
  <w:style w:type="paragraph" w:styleId="Listepuces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enumros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re">
    <w:name w:val="Title"/>
    <w:basedOn w:val="Normal"/>
    <w:next w:val="Normal"/>
    <w:link w:val="TitreCar"/>
    <w:uiPriority w:val="10"/>
    <w:unhideWhenUsed/>
    <w:qFormat/>
    <w:pPr>
      <w:spacing w:before="480" w:after="40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reCar">
    <w:name w:val="Titre Car"/>
    <w:basedOn w:val="Policepardfaut"/>
    <w:link w:val="Titr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ous-titre">
    <w:name w:val="Subtitle"/>
    <w:basedOn w:val="Normal"/>
    <w:next w:val="Normal"/>
    <w:link w:val="Sous-titreC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ous-titreCar">
    <w:name w:val="Sous-titre Car"/>
    <w:basedOn w:val="Policepardfaut"/>
    <w:link w:val="Sous-titr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Accentuation">
    <w:name w:val="Emphasis"/>
    <w:basedOn w:val="Policepardfaut"/>
    <w:uiPriority w:val="10"/>
    <w:unhideWhenUsed/>
    <w:qFormat/>
    <w:rPr>
      <w:i w:val="0"/>
      <w:iCs w:val="0"/>
      <w:color w:val="007789" w:themeColor="accent1" w:themeShade="BF"/>
    </w:rPr>
  </w:style>
  <w:style w:type="paragraph" w:styleId="Sansinterligne">
    <w:name w:val="No Spacing"/>
    <w:link w:val="SansinterligneC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SansinterligneCar">
    <w:name w:val="Sans interligne Car"/>
    <w:basedOn w:val="Policepardfaut"/>
    <w:link w:val="Sansinterligne"/>
    <w:uiPriority w:val="1"/>
    <w:rPr>
      <w:rFonts w:asciiTheme="minorHAnsi" w:eastAsiaTheme="minorEastAsia" w:hAnsiTheme="minorHAnsi" w:cstheme="minorBidi"/>
      <w:color w:val="auto"/>
    </w:rPr>
  </w:style>
  <w:style w:type="paragraph" w:styleId="Citation">
    <w:name w:val="Quote"/>
    <w:basedOn w:val="Normal"/>
    <w:next w:val="Normal"/>
    <w:link w:val="CitationC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CitationCar">
    <w:name w:val="Citation Car"/>
    <w:basedOn w:val="Policepardfaut"/>
    <w:link w:val="Citation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En-ttedetabledesmatires">
    <w:name w:val="TOC Heading"/>
    <w:basedOn w:val="Titre1"/>
    <w:next w:val="Normal"/>
    <w:uiPriority w:val="39"/>
    <w:unhideWhenUsed/>
    <w:qFormat/>
    <w:pPr>
      <w:spacing w:before="0"/>
      <w:outlineLvl w:val="9"/>
    </w:pPr>
  </w:style>
  <w:style w:type="paragraph" w:styleId="Pieddepage">
    <w:name w:val="footer"/>
    <w:basedOn w:val="Normal"/>
    <w:link w:val="PieddepageCar"/>
    <w:uiPriority w:val="99"/>
    <w:unhideWhenUsed/>
    <w:pPr>
      <w:spacing w:before="0" w:after="0"/>
      <w:jc w:val="right"/>
    </w:pPr>
    <w:rPr>
      <w:caps/>
      <w:sz w:val="16"/>
    </w:rPr>
  </w:style>
  <w:style w:type="character" w:customStyle="1" w:styleId="PieddepageCar">
    <w:name w:val="Pied de page Car"/>
    <w:basedOn w:val="Policepardfaut"/>
    <w:link w:val="Pieddepage"/>
    <w:uiPriority w:val="99"/>
    <w:rPr>
      <w:caps/>
      <w:sz w:val="16"/>
    </w:rPr>
  </w:style>
  <w:style w:type="paragraph" w:styleId="TM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Lienhypertexte">
    <w:name w:val="Hyperlink"/>
    <w:basedOn w:val="Policepardfaut"/>
    <w:uiPriority w:val="99"/>
    <w:unhideWhenUsed/>
    <w:rPr>
      <w:color w:val="EB8803" w:themeColor="hyperlink"/>
      <w:u w:val="single"/>
    </w:rPr>
  </w:style>
  <w:style w:type="paragraph" w:styleId="TM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Textedebulles">
    <w:name w:val="Balloon Text"/>
    <w:basedOn w:val="Normal"/>
    <w:link w:val="TextedebullesCar"/>
    <w:uiPriority w:val="99"/>
    <w:semiHidden/>
    <w:unhideWhenUsed/>
    <w:pPr>
      <w:spacing w:after="0"/>
    </w:pPr>
    <w:rPr>
      <w:rFonts w:ascii="Tahoma" w:hAnsi="Tahoma" w:cs="Tahoma"/>
      <w:sz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</w:rPr>
  </w:style>
  <w:style w:type="paragraph" w:styleId="Bibliographie">
    <w:name w:val="Bibliography"/>
    <w:basedOn w:val="Normal"/>
    <w:next w:val="Normal"/>
    <w:uiPriority w:val="39"/>
    <w:unhideWhenUsed/>
  </w:style>
  <w:style w:type="paragraph" w:styleId="En-tte">
    <w:name w:val="header"/>
    <w:basedOn w:val="Normal"/>
    <w:link w:val="En-tteCar"/>
    <w:uiPriority w:val="99"/>
    <w:unhideWhenUsed/>
    <w:pPr>
      <w:spacing w:before="0" w:after="0"/>
    </w:pPr>
  </w:style>
  <w:style w:type="character" w:customStyle="1" w:styleId="En-tteCar">
    <w:name w:val="En-tête Car"/>
    <w:basedOn w:val="Policepardfaut"/>
    <w:link w:val="En-tte"/>
    <w:uiPriority w:val="99"/>
  </w:style>
  <w:style w:type="paragraph" w:styleId="Retraitnormal">
    <w:name w:val="Normal Indent"/>
    <w:basedOn w:val="Normal"/>
    <w:uiPriority w:val="99"/>
    <w:unhideWhenUsed/>
    <w:pPr>
      <w:ind w:left="720"/>
    </w:p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table" w:customStyle="1" w:styleId="tableauderapports">
    <w:name w:val="tableau de rapports"/>
    <w:basedOn w:val="Tableau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Grilledutableau">
    <w:name w:val="Table Grid"/>
    <w:basedOn w:val="Tableau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515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Microsoft%20Office\Templates\1036\Student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B8926A013CCA47B1A6C4BE87B6B5918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2089EA4-2107-448F-AB13-B2CDB8D4D530}"/>
      </w:docPartPr>
      <w:docPartBody>
        <w:p w:rsidR="00000000" w:rsidRDefault="00201019">
          <w:pPr>
            <w:pStyle w:val="B8926A013CCA47B1A6C4BE87B6B59186"/>
          </w:pPr>
          <w:r w:rsidRPr="00A3764B">
            <w:t>[Nom]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Browallia New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1206D1A0"/>
    <w:lvl w:ilvl="0">
      <w:start w:val="1"/>
      <w:numFmt w:val="bullet"/>
      <w:pStyle w:val="Listepuce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1019"/>
    <w:rsid w:val="00201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1"/>
    <w:qFormat/>
    <w:pPr>
      <w:keepNext/>
      <w:keepLines/>
      <w:spacing w:before="360" w:after="60" w:line="240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  <w:szCs w:val="20"/>
    </w:rPr>
  </w:style>
  <w:style w:type="paragraph" w:styleId="Titre2">
    <w:name w:val="heading 2"/>
    <w:basedOn w:val="Normal"/>
    <w:next w:val="Normal"/>
    <w:link w:val="Titre2Car"/>
    <w:uiPriority w:val="1"/>
    <w:unhideWhenUsed/>
    <w:qFormat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aps/>
      <w:color w:val="5B9BD5" w:themeColor="accent1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1"/>
    <w:rPr>
      <w:rFonts w:asciiTheme="majorHAnsi" w:eastAsiaTheme="majorEastAsia" w:hAnsiTheme="majorHAnsi" w:cstheme="majorBidi"/>
      <w:color w:val="5B9BD5" w:themeColor="accent1"/>
      <w:sz w:val="30"/>
      <w:szCs w:val="20"/>
    </w:rPr>
  </w:style>
  <w:style w:type="character" w:customStyle="1" w:styleId="Titre2Car">
    <w:name w:val="Titre 2 Car"/>
    <w:basedOn w:val="Policepardfaut"/>
    <w:link w:val="Titre2"/>
    <w:uiPriority w:val="1"/>
    <w:rPr>
      <w:rFonts w:asciiTheme="majorHAnsi" w:eastAsiaTheme="majorEastAsia" w:hAnsiTheme="majorHAnsi" w:cstheme="majorBidi"/>
      <w:caps/>
      <w:color w:val="5B9BD5" w:themeColor="accent1"/>
      <w:szCs w:val="20"/>
    </w:rPr>
  </w:style>
  <w:style w:type="paragraph" w:styleId="Listepuces">
    <w:name w:val="List Bullet"/>
    <w:basedOn w:val="Normal"/>
    <w:uiPriority w:val="1"/>
    <w:unhideWhenUsed/>
    <w:qFormat/>
    <w:pPr>
      <w:numPr>
        <w:numId w:val="1"/>
      </w:numPr>
      <w:spacing w:before="120" w:after="120" w:line="240" w:lineRule="auto"/>
    </w:pPr>
    <w:rPr>
      <w:rFonts w:eastAsiaTheme="minorHAnsi"/>
      <w:color w:val="595959" w:themeColor="text1" w:themeTint="A6"/>
      <w:sz w:val="20"/>
      <w:szCs w:val="20"/>
    </w:rPr>
  </w:style>
  <w:style w:type="paragraph" w:customStyle="1" w:styleId="9E9AE3299368402DB0FAE7BE1EA06325">
    <w:name w:val="9E9AE3299368402DB0FAE7BE1EA06325"/>
  </w:style>
  <w:style w:type="paragraph" w:customStyle="1" w:styleId="B8926A013CCA47B1A6C4BE87B6B59186">
    <w:name w:val="B8926A013CCA47B1A6C4BE87B6B59186"/>
  </w:style>
  <w:style w:type="paragraph" w:customStyle="1" w:styleId="0E4ACFFDEAFE46878F0CD1AA8C59033D">
    <w:name w:val="0E4ACFFDEAFE46878F0CD1AA8C59033D"/>
  </w:style>
  <w:style w:type="paragraph" w:customStyle="1" w:styleId="A9782244E04347A8B1820064BF0CA2A3">
    <w:name w:val="A9782244E04347A8B1820064BF0CA2A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B8F4032-2E30-4470-8C76-11F5436B489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63AB322-759B-41F8-B757-0EBAFAE32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</Template>
  <TotalTime>126</TotalTime>
  <Pages>22</Pages>
  <Words>255</Words>
  <Characters>1406</Characters>
  <Application>Microsoft Office Word</Application>
  <DocSecurity>0</DocSecurity>
  <Lines>11</Lines>
  <Paragraphs>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 HTML</dc:title>
  <dc:subject>LIPMEN 1</dc:subject>
  <dc:creator>Fatouma AR</dc:creator>
  <cp:keywords/>
  <cp:lastModifiedBy>DELL</cp:lastModifiedBy>
  <cp:revision>1</cp:revision>
  <dcterms:created xsi:type="dcterms:W3CDTF">2021-05-23T19:18:00Z</dcterms:created>
  <dcterms:modified xsi:type="dcterms:W3CDTF">2021-05-23T21:24:00Z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